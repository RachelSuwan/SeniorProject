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EFC" w:rsidRDefault="005B5FB7">
      <w:r>
        <w:t>Weekly Progress Report 4</w:t>
      </w:r>
    </w:p>
    <w:p w:rsidR="005B5FB7" w:rsidRDefault="005B5FB7" w:rsidP="005B5FB7">
      <w:r>
        <w:t>1. What have you done personally since your last progress report?</w:t>
      </w:r>
    </w:p>
    <w:p w:rsidR="005B5FB7" w:rsidRDefault="005B5FB7" w:rsidP="005B5FB7">
      <w:r>
        <w:t xml:space="preserve">Since the last progress report, I have converted the DataCamp Light course to run from my GitHub account. I have researched for my literature review topics on course design and implementation. I have discovered that there are effective ways of constructing multiple-choice questions that exercise the student’s knowledge vs simply requiring memorization. I have researched the creation of learning </w:t>
      </w:r>
      <w:proofErr w:type="gramStart"/>
      <w:r>
        <w:t>objectives and how they can provide structure to the course</w:t>
      </w:r>
      <w:proofErr w:type="gramEnd"/>
      <w:r>
        <w:t xml:space="preserve">. The next steps will be to try to create multiple choice content as well as console content on GitHub. I have worked with the DataCamp Light GUI but we have decided that creating the content through GitHub will set up the future of this project better. The project will need to be completed by another </w:t>
      </w:r>
      <w:proofErr w:type="gramStart"/>
      <w:r>
        <w:t>team</w:t>
      </w:r>
      <w:proofErr w:type="gramEnd"/>
      <w:r>
        <w:t xml:space="preserve"> as the content is extensive.</w:t>
      </w:r>
    </w:p>
    <w:p w:rsidR="005B5FB7" w:rsidRDefault="005B5FB7" w:rsidP="005B5FB7">
      <w:r>
        <w:t xml:space="preserve">2. Describe any significant progress made by the team as a whole in this </w:t>
      </w:r>
      <w:proofErr w:type="gramStart"/>
      <w:r>
        <w:t>time period</w:t>
      </w:r>
      <w:proofErr w:type="gramEnd"/>
      <w:r>
        <w:t>.</w:t>
      </w:r>
    </w:p>
    <w:p w:rsidR="005B5FB7" w:rsidRDefault="005B5FB7" w:rsidP="005B5FB7">
      <w:r>
        <w:t xml:space="preserve">The team has reviewed literature as well as read the first </w:t>
      </w:r>
      <w:proofErr w:type="gramStart"/>
      <w:r>
        <w:t>2</w:t>
      </w:r>
      <w:proofErr w:type="gramEnd"/>
      <w:r>
        <w:t xml:space="preserve"> chapters of PY4E.</w:t>
      </w:r>
      <w:bookmarkStart w:id="0" w:name="_GoBack"/>
      <w:bookmarkEnd w:id="0"/>
    </w:p>
    <w:sectPr w:rsidR="005B5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FB7"/>
    <w:rsid w:val="00241369"/>
    <w:rsid w:val="005B5FB7"/>
    <w:rsid w:val="00CA4EFC"/>
    <w:rsid w:val="00F3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E4C2"/>
  <w15:chartTrackingRefBased/>
  <w15:docId w15:val="{094C54E3-78F1-45DA-B2F8-2BB8E2559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90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3E22998</Template>
  <TotalTime>6</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dtroyer</dc:creator>
  <cp:keywords/>
  <dc:description/>
  <cp:lastModifiedBy>dtroyer</cp:lastModifiedBy>
  <cp:revision>1</cp:revision>
  <dcterms:created xsi:type="dcterms:W3CDTF">2019-04-23T23:22:00Z</dcterms:created>
  <dcterms:modified xsi:type="dcterms:W3CDTF">2019-04-23T23:28:00Z</dcterms:modified>
</cp:coreProperties>
</file>